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5C59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07A3AD55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2D3D580B" w14:textId="77777777" w:rsidR="005C6D45" w:rsidRPr="00170C9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662523">
        <w:rPr>
          <w:lang w:bidi="ru-RU"/>
        </w:rPr>
        <w:t>9</w:t>
      </w:r>
      <w:r>
        <w:rPr>
          <w:lang w:bidi="ru-RU"/>
        </w:rPr>
        <w:t xml:space="preserve">. </w:t>
      </w:r>
      <w:r w:rsidR="00DB3548">
        <w:rPr>
          <w:lang w:bidi="ru-RU"/>
        </w:rPr>
        <w:t>Генетический алгоритм</w:t>
      </w:r>
    </w:p>
    <w:p w14:paraId="25676062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09E966E6" w14:textId="77777777"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 xml:space="preserve">которые будет находить </w:t>
      </w:r>
      <w:r w:rsidR="00662523">
        <w:rPr>
          <w:sz w:val="24"/>
          <w:szCs w:val="24"/>
          <w:lang w:bidi="ru-RU"/>
        </w:rPr>
        <w:t>минимальный путь обхода всех городов с помощью генетического алгоритма</w:t>
      </w:r>
      <w:r w:rsidR="00613BEB" w:rsidRPr="00613BEB">
        <w:rPr>
          <w:sz w:val="24"/>
          <w:szCs w:val="24"/>
          <w:lang w:bidi="ru-RU"/>
        </w:rPr>
        <w:t xml:space="preserve">. </w:t>
      </w:r>
    </w:p>
    <w:p w14:paraId="5A1D2A1E" w14:textId="77777777" w:rsidR="00662523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</w:t>
      </w:r>
      <w:r w:rsidR="00662523">
        <w:rPr>
          <w:sz w:val="24"/>
          <w:szCs w:val="24"/>
          <w:lang w:bidi="ru-RU"/>
        </w:rPr>
        <w:t>определяет исходные значения:</w:t>
      </w:r>
    </w:p>
    <w:p w14:paraId="2BE5B351" w14:textId="77777777" w:rsidR="00662523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Изначальный размер популяции (сгенерировать в зависимости от количества)</w:t>
      </w:r>
      <w:r w:rsidR="00912E3D">
        <w:rPr>
          <w:sz w:val="24"/>
          <w:szCs w:val="24"/>
          <w:lang w:bidi="ru-RU"/>
        </w:rPr>
        <w:t>;</w:t>
      </w:r>
    </w:p>
    <w:p w14:paraId="261CEBEA" w14:textId="77777777" w:rsidR="00662523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Количество потомков при скрещивании (2 родителя воспроизводят 2 потомков)</w:t>
      </w:r>
      <w:r w:rsidR="00912E3D">
        <w:rPr>
          <w:sz w:val="24"/>
          <w:szCs w:val="24"/>
          <w:lang w:bidi="ru-RU"/>
        </w:rPr>
        <w:t>;</w:t>
      </w:r>
    </w:p>
    <w:p w14:paraId="3E934068" w14:textId="77777777" w:rsidR="00945BB9" w:rsidRPr="00613BEB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Количество эволюций</w:t>
      </w:r>
      <w:r w:rsidR="00463E1F">
        <w:rPr>
          <w:sz w:val="24"/>
          <w:szCs w:val="24"/>
          <w:lang w:bidi="ru-RU"/>
        </w:rPr>
        <w:t xml:space="preserve">. </w:t>
      </w:r>
    </w:p>
    <w:p w14:paraId="443D9F07" w14:textId="77777777" w:rsidR="00662523" w:rsidRDefault="00662523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На каждом этапе эволюции выводить на экран пользователя следующую информацию:</w:t>
      </w:r>
    </w:p>
    <w:p w14:paraId="0B0ABB4B" w14:textId="77777777"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Номер популяции;</w:t>
      </w:r>
    </w:p>
    <w:p w14:paraId="35BFE75E" w14:textId="77777777"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Минимальный маршрут коммивояжёра;</w:t>
      </w:r>
    </w:p>
    <w:p w14:paraId="1E1BC0B1" w14:textId="77777777"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Длина маршрута</w:t>
      </w:r>
      <w:r w:rsidR="00E51C30">
        <w:rPr>
          <w:sz w:val="24"/>
          <w:szCs w:val="24"/>
          <w:lang w:bidi="ru-RU"/>
        </w:rPr>
        <w:t>.</w:t>
      </w:r>
    </w:p>
    <w:p w14:paraId="29BBFAFA" w14:textId="77777777" w:rsidR="00912E3D" w:rsidRDefault="00912E3D" w:rsidP="00912E3D">
      <w:pPr>
        <w:pStyle w:val="affff6"/>
        <w:numPr>
          <w:ilvl w:val="0"/>
          <w:numId w:val="37"/>
        </w:numPr>
        <w:ind w:left="284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Для удобства восприятия графа сделать в бумажном или электронном виде сам граф (показать при защите лабораторной работы).</w:t>
      </w:r>
    </w:p>
    <w:p w14:paraId="2B9816E6" w14:textId="028DE346" w:rsidR="00DB3548" w:rsidRDefault="00912E3D" w:rsidP="00912E3D">
      <w:pPr>
        <w:rPr>
          <w:noProof/>
        </w:rPr>
      </w:pPr>
      <w:r>
        <w:rPr>
          <w:sz w:val="24"/>
          <w:szCs w:val="24"/>
          <w:lang w:bidi="ru-RU"/>
        </w:rPr>
        <w:t xml:space="preserve">Для </w:t>
      </w:r>
      <w:r w:rsidR="007A64AD">
        <w:rPr>
          <w:sz w:val="24"/>
          <w:szCs w:val="24"/>
          <w:lang w:bidi="ru-RU"/>
        </w:rPr>
        <w:t>тестирования программы</w:t>
      </w:r>
      <w:r>
        <w:rPr>
          <w:sz w:val="24"/>
          <w:szCs w:val="24"/>
          <w:lang w:bidi="ru-RU"/>
        </w:rPr>
        <w:t xml:space="preserve"> можно воспользоваться графом ниже.</w:t>
      </w:r>
      <w:r w:rsidRPr="00912E3D">
        <w:rPr>
          <w:noProof/>
        </w:rPr>
        <w:t xml:space="preserve"> </w:t>
      </w:r>
    </w:p>
    <w:p w14:paraId="04B33360" w14:textId="77777777" w:rsidR="007A64AD" w:rsidRPr="00613BEB" w:rsidRDefault="007A64AD" w:rsidP="00912E3D">
      <w:pPr>
        <w:rPr>
          <w:sz w:val="24"/>
          <w:szCs w:val="24"/>
          <w:lang w:bidi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C697BB" wp14:editId="02B7C112">
            <wp:simplePos x="0" y="0"/>
            <wp:positionH relativeFrom="column">
              <wp:posOffset>1666875</wp:posOffset>
            </wp:positionH>
            <wp:positionV relativeFrom="paragraph">
              <wp:posOffset>127635</wp:posOffset>
            </wp:positionV>
            <wp:extent cx="2352675" cy="2329815"/>
            <wp:effectExtent l="0" t="0" r="9525" b="0"/>
            <wp:wrapTight wrapText="bothSides">
              <wp:wrapPolygon edited="0">
                <wp:start x="0" y="0"/>
                <wp:lineTo x="0" y="21370"/>
                <wp:lineTo x="21513" y="21370"/>
                <wp:lineTo x="21513" y="0"/>
                <wp:lineTo x="0" y="0"/>
              </wp:wrapPolygon>
            </wp:wrapTight>
            <wp:docPr id="2" name="Рисунок 2" descr="Задача коммивояжера - Дискретная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дача коммивояжера - Дискретная матема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4"/>
                    <a:stretch/>
                  </pic:blipFill>
                  <pic:spPr bwMode="auto">
                    <a:xfrm>
                      <a:off x="0" y="0"/>
                      <a:ext cx="235267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64AD" w:rsidRPr="00613BEB" w:rsidSect="00912E3D">
      <w:pgSz w:w="11906" w:h="16838" w:code="9"/>
      <w:pgMar w:top="709" w:right="1440" w:bottom="568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FD27A" w14:textId="77777777" w:rsidR="001A3E8B" w:rsidRDefault="001A3E8B">
      <w:pPr>
        <w:spacing w:line="240" w:lineRule="auto"/>
      </w:pPr>
      <w:r>
        <w:separator/>
      </w:r>
    </w:p>
  </w:endnote>
  <w:endnote w:type="continuationSeparator" w:id="0">
    <w:p w14:paraId="54363AC9" w14:textId="77777777" w:rsidR="001A3E8B" w:rsidRDefault="001A3E8B">
      <w:pPr>
        <w:spacing w:line="240" w:lineRule="auto"/>
      </w:pPr>
      <w:r>
        <w:continuationSeparator/>
      </w:r>
    </w:p>
  </w:endnote>
  <w:endnote w:type="continuationNotice" w:id="1">
    <w:p w14:paraId="4A49D136" w14:textId="77777777" w:rsidR="001A3E8B" w:rsidRDefault="001A3E8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85C0" w14:textId="77777777" w:rsidR="001A3E8B" w:rsidRDefault="001A3E8B">
      <w:pPr>
        <w:spacing w:line="240" w:lineRule="auto"/>
      </w:pPr>
      <w:r>
        <w:separator/>
      </w:r>
    </w:p>
  </w:footnote>
  <w:footnote w:type="continuationSeparator" w:id="0">
    <w:p w14:paraId="5DFB5F1B" w14:textId="77777777" w:rsidR="001A3E8B" w:rsidRDefault="001A3E8B">
      <w:pPr>
        <w:spacing w:line="240" w:lineRule="auto"/>
      </w:pPr>
      <w:r>
        <w:continuationSeparator/>
      </w:r>
    </w:p>
  </w:footnote>
  <w:footnote w:type="continuationNotice" w:id="1">
    <w:p w14:paraId="36F7A9BD" w14:textId="77777777" w:rsidR="001A3E8B" w:rsidRDefault="001A3E8B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34393">
    <w:abstractNumId w:val="21"/>
  </w:num>
  <w:num w:numId="2" w16cid:durableId="1538464216">
    <w:abstractNumId w:val="21"/>
    <w:lvlOverride w:ilvl="0">
      <w:startOverride w:val="1"/>
    </w:lvlOverride>
  </w:num>
  <w:num w:numId="3" w16cid:durableId="1213617424">
    <w:abstractNumId w:val="21"/>
  </w:num>
  <w:num w:numId="4" w16cid:durableId="2001960872">
    <w:abstractNumId w:val="21"/>
    <w:lvlOverride w:ilvl="0">
      <w:startOverride w:val="1"/>
    </w:lvlOverride>
  </w:num>
  <w:num w:numId="5" w16cid:durableId="1635603809">
    <w:abstractNumId w:val="8"/>
  </w:num>
  <w:num w:numId="6" w16cid:durableId="1450126946">
    <w:abstractNumId w:val="21"/>
    <w:lvlOverride w:ilvl="0">
      <w:startOverride w:val="1"/>
    </w:lvlOverride>
  </w:num>
  <w:num w:numId="7" w16cid:durableId="1147589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9609224">
    <w:abstractNumId w:val="10"/>
  </w:num>
  <w:num w:numId="9" w16cid:durableId="164765879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703289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538995">
    <w:abstractNumId w:val="7"/>
  </w:num>
  <w:num w:numId="12" w16cid:durableId="163596044">
    <w:abstractNumId w:val="6"/>
  </w:num>
  <w:num w:numId="13" w16cid:durableId="840775932">
    <w:abstractNumId w:val="5"/>
  </w:num>
  <w:num w:numId="14" w16cid:durableId="1677531874">
    <w:abstractNumId w:val="4"/>
  </w:num>
  <w:num w:numId="15" w16cid:durableId="2091002274">
    <w:abstractNumId w:val="3"/>
  </w:num>
  <w:num w:numId="16" w16cid:durableId="2127190739">
    <w:abstractNumId w:val="2"/>
  </w:num>
  <w:num w:numId="17" w16cid:durableId="2045325969">
    <w:abstractNumId w:val="1"/>
  </w:num>
  <w:num w:numId="18" w16cid:durableId="1755585221">
    <w:abstractNumId w:val="0"/>
  </w:num>
  <w:num w:numId="19" w16cid:durableId="679621322">
    <w:abstractNumId w:val="22"/>
  </w:num>
  <w:num w:numId="20" w16cid:durableId="65032323">
    <w:abstractNumId w:val="9"/>
  </w:num>
  <w:num w:numId="21" w16cid:durableId="788667753">
    <w:abstractNumId w:val="19"/>
  </w:num>
  <w:num w:numId="22" w16cid:durableId="1930918985">
    <w:abstractNumId w:val="18"/>
  </w:num>
  <w:num w:numId="23" w16cid:durableId="1409230804">
    <w:abstractNumId w:val="14"/>
  </w:num>
  <w:num w:numId="24" w16cid:durableId="1147742801">
    <w:abstractNumId w:val="13"/>
  </w:num>
  <w:num w:numId="25" w16cid:durableId="153893525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8989598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3391346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397890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944801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092669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833897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727872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274976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92869228">
    <w:abstractNumId w:val="16"/>
  </w:num>
  <w:num w:numId="35" w16cid:durableId="1203593415">
    <w:abstractNumId w:val="11"/>
  </w:num>
  <w:num w:numId="36" w16cid:durableId="1196425262">
    <w:abstractNumId w:val="12"/>
  </w:num>
  <w:num w:numId="37" w16cid:durableId="177937227">
    <w:abstractNumId w:val="17"/>
  </w:num>
  <w:num w:numId="38" w16cid:durableId="1620641919">
    <w:abstractNumId w:val="15"/>
  </w:num>
  <w:num w:numId="39" w16cid:durableId="13149903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0C96"/>
    <w:rsid w:val="0017352C"/>
    <w:rsid w:val="00175643"/>
    <w:rsid w:val="001838EA"/>
    <w:rsid w:val="001A3E8B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62523"/>
    <w:rsid w:val="00674588"/>
    <w:rsid w:val="00685F0B"/>
    <w:rsid w:val="006A7B57"/>
    <w:rsid w:val="006C36A3"/>
    <w:rsid w:val="006D44C5"/>
    <w:rsid w:val="006D678C"/>
    <w:rsid w:val="006F0D14"/>
    <w:rsid w:val="00713672"/>
    <w:rsid w:val="007245F3"/>
    <w:rsid w:val="007263F7"/>
    <w:rsid w:val="0073562D"/>
    <w:rsid w:val="00753A03"/>
    <w:rsid w:val="007903FF"/>
    <w:rsid w:val="00793162"/>
    <w:rsid w:val="007A64AD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12E3D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6FEF"/>
    <w:rsid w:val="00A577D7"/>
    <w:rsid w:val="00A65E8A"/>
    <w:rsid w:val="00A71C08"/>
    <w:rsid w:val="00A87896"/>
    <w:rsid w:val="00A87FD9"/>
    <w:rsid w:val="00AC1EE7"/>
    <w:rsid w:val="00AC2CE6"/>
    <w:rsid w:val="00AE01C5"/>
    <w:rsid w:val="00B00AD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E50FA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B3548"/>
    <w:rsid w:val="00DE03E3"/>
    <w:rsid w:val="00DF0FDA"/>
    <w:rsid w:val="00E142DA"/>
    <w:rsid w:val="00E16F51"/>
    <w:rsid w:val="00E51C30"/>
    <w:rsid w:val="00E81455"/>
    <w:rsid w:val="00EB0B6E"/>
    <w:rsid w:val="00EB7AFD"/>
    <w:rsid w:val="00EC7076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F0B4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90A71-17D6-4DFD-B453-132DC64EC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2022-12-13T16:12:00Z</dcterms:created>
  <dcterms:modified xsi:type="dcterms:W3CDTF">2022-12-13T16:44:00Z</dcterms:modified>
</cp:coreProperties>
</file>